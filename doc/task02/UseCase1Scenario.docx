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64DCF" w:rsidRDefault="00864DCF" w14:paraId="142144F1" wp14:textId="77777777">
      <w:pPr>
        <w:pStyle w:val="Textkrper"/>
      </w:pPr>
      <w:r>
        <w:br/>
      </w:r>
      <w:r>
        <w:t>Anwendungsfallbeschreibung</w:t>
      </w:r>
      <w:r w:rsidR="00756C9F">
        <w:t xml:space="preserve"> (</w:t>
      </w:r>
      <w:r w:rsidRPr="00756C9F" w:rsidR="00756C9F">
        <w:rPr>
          <w:lang w:val="en-GB"/>
        </w:rPr>
        <w:t xml:space="preserve">Use </w:t>
      </w:r>
      <w:r w:rsidR="00756C9F">
        <w:t>Case Scenario)</w:t>
      </w:r>
      <w:r>
        <w:br/>
      </w:r>
    </w:p>
    <w:p xmlns:wp14="http://schemas.microsoft.com/office/word/2010/wordml" w:rsidR="00864DCF" w:rsidRDefault="00864DCF" w14:paraId="672A6659" wp14:textId="77777777">
      <w:pPr>
        <w:pStyle w:val="Standardtext"/>
        <w:rPr>
          <w:sz w:val="6"/>
        </w:rPr>
      </w:pPr>
    </w:p>
    <w:tbl>
      <w:tblPr>
        <w:tblW w:w="0" w:type="auto"/>
        <w:tblInd w:w="9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xmlns:wp14="http://schemas.microsoft.com/office/word/2010/wordml" w:rsidR="00864DCF" w:rsidTr="6210BE23" w14:paraId="6EF31AC9" wp14:textId="7777777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E6085F" w14:paraId="1CB1B631" wp14:textId="77777777">
            <w:pPr>
              <w:pStyle w:val="Tabelle"/>
            </w:pPr>
            <w:r>
              <w:t xml:space="preserve">Nr. und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04AAF122" w:rsidRDefault="00864DCF" w14:paraId="0A37501D" wp14:textId="2D443A2C">
            <w:pPr>
              <w:ind w:left="5" w:hanging="5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</w:pPr>
            <w:r w:rsidRPr="04AAF122" w:rsidR="2158A8DE">
              <w:rPr>
                <w:rFonts w:ascii="Times" w:hAnsi="Times" w:eastAsia="Times" w:cs="Time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1</w:t>
            </w:r>
            <w:r w:rsidRPr="04AAF122" w:rsidR="2158A8DE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: Protokolle erstellen</w:t>
            </w:r>
          </w:p>
        </w:tc>
      </w:tr>
      <w:tr xmlns:wp14="http://schemas.microsoft.com/office/word/2010/wordml" w:rsidR="00864DCF" w:rsidTr="6210BE23" w14:paraId="5B767EA6" wp14:textId="7777777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E6085F" w14:paraId="23C3666E" wp14:textId="77777777">
            <w:pPr>
              <w:pStyle w:val="Tabelle"/>
            </w:pPr>
            <w:r>
              <w:t>Szenario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6210BE23" w:rsidRDefault="00864DCF" w14:paraId="5DAB6C7B" wp14:textId="33C3E6EF">
            <w:pPr>
              <w:ind w:left="5" w:hanging="5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</w:pPr>
            <w:r w:rsidRPr="6210BE23" w:rsidR="596D0D69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K</w:t>
            </w:r>
            <w:r w:rsidRPr="6210BE23" w:rsidR="3D3720E1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ontakt</w:t>
            </w:r>
            <w:r w:rsidRPr="6210BE23" w:rsidR="3D3720E1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</w:t>
            </w:r>
            <w:r w:rsidRPr="6210BE23" w:rsidR="516AF9CB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mit Klienten </w:t>
            </w:r>
            <w:r w:rsidRPr="6210BE23" w:rsidR="3D3720E1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soll protoko</w:t>
            </w:r>
            <w:r w:rsidRPr="6210BE23" w:rsidR="7C69C420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l</w:t>
            </w:r>
            <w:r w:rsidRPr="6210BE23" w:rsidR="3D3720E1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liert werden</w:t>
            </w:r>
          </w:p>
        </w:tc>
      </w:tr>
      <w:tr xmlns:wp14="http://schemas.microsoft.com/office/word/2010/wordml" w:rsidR="00864DCF" w:rsidTr="6210BE23" w14:paraId="07933E9B" wp14:textId="7777777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864DCF" w14:paraId="77C565A5" wp14:textId="77777777">
            <w:pPr>
              <w:pStyle w:val="Tabelle"/>
            </w:pPr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6210BE23" w:rsidRDefault="00864DCF" w14:paraId="60847C0C" wp14:textId="1BA627DD">
            <w:pPr>
              <w:ind w:left="5" w:hanging="5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</w:pPr>
            <w:r w:rsidRPr="6210BE23" w:rsidR="1B2AC3F8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Der Pfleger </w:t>
            </w:r>
            <w:r w:rsidRPr="6210BE23" w:rsidR="1B2AC3F8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e</w:t>
            </w:r>
            <w:r w:rsidRPr="6210BE23" w:rsidR="5FE1E99F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r</w:t>
            </w:r>
            <w:r w:rsidRPr="6210BE23" w:rsidR="1B2AC3F8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stellt</w:t>
            </w:r>
            <w:r w:rsidRPr="6210BE23" w:rsidR="1B2AC3F8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ein Protokoll</w:t>
            </w:r>
          </w:p>
          <w:p w:rsidR="00864DCF" w:rsidP="04AAF122" w:rsidRDefault="00864DCF" w14:paraId="02EB378F" wp14:textId="6914D2CA">
            <w:pPr>
              <w:pStyle w:val="Tabelle"/>
              <w:rPr>
                <w:sz w:val="20"/>
                <w:szCs w:val="20"/>
              </w:rPr>
            </w:pPr>
          </w:p>
        </w:tc>
      </w:tr>
      <w:tr xmlns:wp14="http://schemas.microsoft.com/office/word/2010/wordml" w:rsidR="00864DCF" w:rsidTr="6210BE23" w14:paraId="4F23C845" wp14:textId="7777777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864DCF" w14:paraId="4F0B7796" wp14:textId="77777777">
            <w:pPr>
              <w:pStyle w:val="Tabelle"/>
            </w:pPr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04AAF122" w:rsidRDefault="00864DCF" w14:paraId="5D6C0C45" wp14:textId="708A539B">
            <w:pPr>
              <w:ind w:left="5" w:hanging="5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</w:pPr>
            <w:r w:rsidRPr="04AAF122" w:rsidR="5A8DF48E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Normalbenutzer (Pfleger)</w:t>
            </w:r>
          </w:p>
          <w:p w:rsidR="00864DCF" w:rsidRDefault="00864DCF" w14:paraId="6A05A809" wp14:textId="17530B10">
            <w:pPr>
              <w:pStyle w:val="Tabelle"/>
            </w:pPr>
          </w:p>
        </w:tc>
      </w:tr>
      <w:tr xmlns:wp14="http://schemas.microsoft.com/office/word/2010/wordml" w:rsidR="00864DCF" w:rsidTr="6210BE23" w14:paraId="4CB74CE3" wp14:textId="7777777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864DCF" w14:paraId="7B050F4D" wp14:textId="77777777">
            <w:pPr>
              <w:pStyle w:val="Tabelle"/>
            </w:pPr>
            <w:r>
              <w:t xml:space="preserve">Auslöser / </w:t>
            </w:r>
            <w:r>
              <w:br/>
            </w:r>
            <w:r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6210BE23" w:rsidRDefault="00864DCF" w14:paraId="5A39BBE3" wp14:textId="4B9C0E55">
            <w:pPr>
              <w:pStyle w:val="Standard"/>
              <w:ind w:left="5" w:hanging="5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</w:pPr>
            <w:r w:rsidRPr="6210BE23" w:rsidR="23C0C901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Kontakt mit Klienten</w:t>
            </w:r>
            <w:r w:rsidRPr="6210BE23" w:rsidR="378537B9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fordern die Erfassung von Leistungen, Auswahl Klient getroffen</w:t>
            </w:r>
          </w:p>
        </w:tc>
      </w:tr>
      <w:tr xmlns:wp14="http://schemas.microsoft.com/office/word/2010/wordml" w:rsidR="00864DCF" w:rsidTr="6210BE23" w14:paraId="4954FBA2" wp14:textId="77777777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864DCF" w14:paraId="6C773BF4" wp14:textId="77777777">
            <w:pPr>
              <w:pStyle w:val="Tabelle"/>
            </w:pPr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P="04AAF122" w:rsidRDefault="00864DCF" w14:paraId="029012B9" wp14:textId="1EB927B9">
            <w:pPr>
              <w:ind w:left="5" w:hanging="5"/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</w:pPr>
            <w:r w:rsidRPr="04AAF122" w:rsidR="678BD58B">
              <w:rPr>
                <w:rFonts w:ascii="Times" w:hAnsi="Times" w:eastAsia="Times" w:cs="Time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Das erstellte Protokoll ist für alle Benutzer einsehbar</w:t>
            </w:r>
          </w:p>
          <w:p w:rsidR="00864DCF" w:rsidRDefault="00864DCF" w14:paraId="41C8F396" wp14:textId="3076FC8D">
            <w:pPr>
              <w:pStyle w:val="Tabelle"/>
            </w:pPr>
          </w:p>
        </w:tc>
      </w:tr>
    </w:tbl>
    <w:p xmlns:wp14="http://schemas.microsoft.com/office/word/2010/wordml" w:rsidR="00864DCF" w:rsidRDefault="00864DCF" w14:paraId="1E018DD3" wp14:textId="77777777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xmlns:wp14="http://schemas.microsoft.com/office/word/2010/wordml" w:rsidR="00864DCF" w:rsidTr="1E906EC5" w14:paraId="58818F85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16A3DE68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0D1B7488" wp14:textId="77777777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35F77A4F" wp14:textId="77777777">
            <w:pPr>
              <w:pStyle w:val="Tabelle"/>
            </w:pPr>
            <w:r>
              <w:t>Was</w:t>
            </w:r>
          </w:p>
        </w:tc>
      </w:tr>
      <w:tr xmlns:wp14="http://schemas.microsoft.com/office/word/2010/wordml" w:rsidR="00864DCF" w:rsidTr="1E906EC5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D0B940D" wp14:textId="4B64583F">
            <w:pPr>
              <w:pStyle w:val="Tabelle"/>
              <w:rPr>
                <w:sz w:val="20"/>
                <w:szCs w:val="20"/>
              </w:rPr>
            </w:pPr>
            <w:r w:rsidRPr="04AAF122" w:rsidR="4F8E11F0">
              <w:rPr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E27B00A" wp14:textId="2823DA2E">
            <w:pPr>
              <w:pStyle w:val="Tabelle"/>
              <w:rPr>
                <w:sz w:val="20"/>
                <w:szCs w:val="20"/>
              </w:rPr>
            </w:pPr>
            <w:r w:rsidRPr="04AAF122" w:rsidR="51E1F019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0061E4C" wp14:textId="1D4FB1C1">
            <w:pPr>
              <w:pStyle w:val="Tabelle"/>
              <w:rPr>
                <w:sz w:val="20"/>
                <w:szCs w:val="20"/>
              </w:rPr>
            </w:pPr>
            <w:r w:rsidRPr="1E906EC5" w:rsidR="7376CDA1">
              <w:rPr>
                <w:sz w:val="20"/>
                <w:szCs w:val="20"/>
              </w:rPr>
              <w:t>Eröffnet ein neues Protokoll</w:t>
            </w:r>
            <w:r w:rsidRPr="1E906EC5" w:rsidR="6B598D9E">
              <w:rPr>
                <w:sz w:val="20"/>
                <w:szCs w:val="20"/>
              </w:rPr>
              <w:t xml:space="preserve"> und wählt den Typ</w:t>
            </w:r>
          </w:p>
        </w:tc>
      </w:tr>
      <w:tr xmlns:wp14="http://schemas.microsoft.com/office/word/2010/wordml" w:rsidR="00864DCF" w:rsidTr="1E906EC5" w14:paraId="44EAFD9C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4B94D5A5" wp14:textId="0C17B7D4">
            <w:pPr>
              <w:pStyle w:val="Tabelle"/>
              <w:rPr>
                <w:sz w:val="20"/>
                <w:szCs w:val="20"/>
              </w:rPr>
            </w:pPr>
            <w:r w:rsidRPr="04AAF122" w:rsidR="4F8E11F0">
              <w:rPr>
                <w:sz w:val="20"/>
                <w:szCs w:val="20"/>
              </w:rPr>
              <w:t>1.1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3DEEC669" wp14:textId="29D2D3C1">
            <w:pPr>
              <w:pStyle w:val="Tabelle"/>
              <w:rPr>
                <w:sz w:val="20"/>
                <w:szCs w:val="20"/>
              </w:rPr>
            </w:pPr>
            <w:r w:rsidRPr="04AAF122" w:rsidR="2DFB3E47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3656B9AB" wp14:textId="370775E2">
            <w:pPr>
              <w:pStyle w:val="Tabelle"/>
              <w:rPr>
                <w:sz w:val="20"/>
                <w:szCs w:val="20"/>
              </w:rPr>
            </w:pPr>
            <w:r w:rsidRPr="04AAF122" w:rsidR="46A3FE08">
              <w:rPr>
                <w:sz w:val="20"/>
                <w:szCs w:val="20"/>
              </w:rPr>
              <w:t>E</w:t>
            </w:r>
            <w:r w:rsidRPr="04AAF122" w:rsidR="5B67FB77">
              <w:rPr>
                <w:sz w:val="20"/>
                <w:szCs w:val="20"/>
              </w:rPr>
              <w:t>rstellt das Protokoll auf dem System</w:t>
            </w:r>
          </w:p>
        </w:tc>
      </w:tr>
      <w:tr xmlns:wp14="http://schemas.microsoft.com/office/word/2010/wordml" w:rsidR="00864DCF" w:rsidTr="1E906EC5" w14:paraId="45FB0818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49F31CB" wp14:textId="04136D0B">
            <w:pPr>
              <w:pStyle w:val="Tabelle"/>
              <w:rPr>
                <w:sz w:val="20"/>
                <w:szCs w:val="20"/>
              </w:rPr>
            </w:pPr>
            <w:r w:rsidRPr="04AAF122" w:rsidR="4F8E11F0">
              <w:rPr>
                <w:sz w:val="20"/>
                <w:szCs w:val="20"/>
              </w:rPr>
              <w:t>1.2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53128261" wp14:textId="199987FA">
            <w:pPr>
              <w:pStyle w:val="Tabelle"/>
              <w:rPr>
                <w:sz w:val="20"/>
                <w:szCs w:val="20"/>
              </w:rPr>
            </w:pPr>
            <w:r w:rsidRPr="04AAF122" w:rsidR="1B147CB4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2486C05" wp14:textId="5180A654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  <w:rPr>
                <w:sz w:val="20"/>
                <w:szCs w:val="20"/>
              </w:rPr>
            </w:pPr>
            <w:r w:rsidRPr="04AAF122" w:rsidR="2C422CE5">
              <w:rPr>
                <w:sz w:val="20"/>
                <w:szCs w:val="20"/>
              </w:rPr>
              <w:t>Legt den Klienten fest</w:t>
            </w:r>
          </w:p>
        </w:tc>
      </w:tr>
      <w:tr xmlns:wp14="http://schemas.microsoft.com/office/word/2010/wordml" w:rsidR="00864DCF" w:rsidTr="1E906EC5" w14:paraId="4101652C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4B99056E" wp14:textId="3E59155C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1.3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1299C43A" wp14:textId="1952FB76">
            <w:pPr>
              <w:pStyle w:val="Tabelle"/>
              <w:rPr>
                <w:sz w:val="20"/>
                <w:szCs w:val="20"/>
              </w:rPr>
            </w:pPr>
            <w:r w:rsidRPr="04AAF122" w:rsidR="1B147CB4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4DDBEF00" wp14:textId="57695D4E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Pr="04AAF122" w:rsidR="611A376D">
              <w:rPr>
                <w:sz w:val="20"/>
                <w:szCs w:val="20"/>
              </w:rPr>
              <w:t>Hinterlegt den Pfleger</w:t>
            </w:r>
          </w:p>
        </w:tc>
      </w:tr>
      <w:tr xmlns:wp14="http://schemas.microsoft.com/office/word/2010/wordml" w:rsidR="00864DCF" w:rsidTr="1E906EC5" w14:paraId="3461D779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3CF2D8B6" wp14:textId="2F807B2D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  <w:rPr>
                <w:sz w:val="20"/>
                <w:szCs w:val="20"/>
              </w:rPr>
            </w:pPr>
            <w:r w:rsidRPr="04AAF122" w:rsidR="7945C11B">
              <w:rPr>
                <w:sz w:val="20"/>
                <w:szCs w:val="20"/>
              </w:rPr>
              <w:t>1.4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FB78278" wp14:textId="5F081D85">
            <w:pPr>
              <w:pStyle w:val="Tabelle"/>
              <w:rPr>
                <w:sz w:val="20"/>
                <w:szCs w:val="20"/>
              </w:rPr>
            </w:pPr>
            <w:r w:rsidRPr="04AAF122" w:rsidR="104E2D77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1FC39945" wp14:textId="50F392C0">
            <w:pPr>
              <w:pStyle w:val="Tabelle"/>
              <w:rPr>
                <w:sz w:val="20"/>
                <w:szCs w:val="20"/>
              </w:rPr>
            </w:pPr>
            <w:r w:rsidRPr="04AAF122" w:rsidR="3861F986">
              <w:rPr>
                <w:sz w:val="20"/>
                <w:szCs w:val="20"/>
              </w:rPr>
              <w:t>Option: Termin erstellen</w:t>
            </w:r>
          </w:p>
        </w:tc>
      </w:tr>
      <w:tr xmlns:wp14="http://schemas.microsoft.com/office/word/2010/wordml" w:rsidR="00864DCF" w:rsidTr="1E906EC5" w14:paraId="0562CB0E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34CE0A41" wp14:textId="379B34B4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62EBF3C5" wp14:textId="3127832C">
            <w:pPr>
              <w:pStyle w:val="Tabelle"/>
              <w:rPr>
                <w:sz w:val="20"/>
                <w:szCs w:val="20"/>
              </w:rPr>
            </w:pPr>
            <w:r w:rsidRPr="04AAF122" w:rsidR="5DEF18AA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D98A12B" wp14:textId="2BEF8838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Pr="04AAF122" w:rsidR="1AF54601">
              <w:rPr>
                <w:sz w:val="20"/>
                <w:szCs w:val="20"/>
              </w:rPr>
              <w:t>Wählt einen Termin</w:t>
            </w:r>
          </w:p>
        </w:tc>
      </w:tr>
      <w:tr xmlns:wp14="http://schemas.microsoft.com/office/word/2010/wordml" w:rsidR="00864DCF" w:rsidTr="1E906EC5" w14:paraId="2946DB82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5997CC1D" wp14:textId="16F74571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1.6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110FFD37" wp14:textId="50481FF5">
            <w:pPr>
              <w:pStyle w:val="Tabelle"/>
              <w:rPr>
                <w:sz w:val="20"/>
                <w:szCs w:val="20"/>
              </w:rPr>
            </w:pPr>
            <w:r w:rsidRPr="04AAF122" w:rsidR="075EA95B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B699379" wp14:textId="79058BC1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Pr="04AAF122" w:rsidR="2F7001C8">
              <w:rPr>
                <w:sz w:val="20"/>
                <w:szCs w:val="20"/>
              </w:rPr>
              <w:t>Liefert die Auswahl der Verfügbaren Leistungen</w:t>
            </w:r>
          </w:p>
        </w:tc>
      </w:tr>
      <w:tr xmlns:wp14="http://schemas.microsoft.com/office/word/2010/wordml" w:rsidR="00864DCF" w:rsidTr="1E906EC5" w14:paraId="3FE9F23F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1F72F646" wp14:textId="5F484B6A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1.7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8CE6F91" wp14:textId="0040ACFB">
            <w:pPr>
              <w:pStyle w:val="Tabelle"/>
              <w:rPr>
                <w:sz w:val="20"/>
                <w:szCs w:val="20"/>
              </w:rPr>
            </w:pPr>
            <w:r w:rsidRPr="04AAF122" w:rsidR="357CCFC2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1CDCEAD" wp14:textId="4CD6D8E6">
            <w:pPr>
              <w:pStyle w:val="Tabelle"/>
              <w:rPr>
                <w:sz w:val="20"/>
                <w:szCs w:val="20"/>
              </w:rPr>
            </w:pPr>
            <w:r w:rsidRPr="04AAF122" w:rsidR="00355979">
              <w:rPr>
                <w:sz w:val="20"/>
                <w:szCs w:val="20"/>
              </w:rPr>
              <w:t xml:space="preserve">Wählt </w:t>
            </w:r>
            <w:r w:rsidRPr="04AAF122" w:rsidR="3C00AECE">
              <w:rPr>
                <w:sz w:val="20"/>
                <w:szCs w:val="20"/>
              </w:rPr>
              <w:t>Leistung</w:t>
            </w:r>
            <w:r w:rsidRPr="04AAF122" w:rsidR="5AFB51AF">
              <w:rPr>
                <w:sz w:val="20"/>
                <w:szCs w:val="20"/>
              </w:rPr>
              <w:t xml:space="preserve"> aus</w:t>
            </w:r>
          </w:p>
        </w:tc>
      </w:tr>
      <w:tr xmlns:wp14="http://schemas.microsoft.com/office/word/2010/wordml" w:rsidR="00864DCF" w:rsidTr="1E906EC5" w14:paraId="6BB9E253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23DE523C" wp14:textId="3D9E6B43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1.8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52E56223" wp14:textId="664FC395">
            <w:pPr>
              <w:pStyle w:val="Tabelle"/>
              <w:rPr>
                <w:sz w:val="20"/>
                <w:szCs w:val="20"/>
              </w:rPr>
            </w:pPr>
            <w:r w:rsidRPr="04AAF122" w:rsidR="667CDC91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07547A01" wp14:textId="1C628948">
            <w:pPr>
              <w:pStyle w:val="Tabelle"/>
              <w:bidi w:val="0"/>
              <w:spacing w:before="40" w:beforeAutospacing="off" w:after="40" w:afterAutospacing="off" w:line="259" w:lineRule="auto"/>
              <w:ind w:left="6" w:right="0" w:hanging="6"/>
              <w:jc w:val="left"/>
            </w:pPr>
            <w:r w:rsidRPr="04AAF122" w:rsidR="0A503438">
              <w:rPr>
                <w:sz w:val="20"/>
                <w:szCs w:val="20"/>
              </w:rPr>
              <w:t>Erfasst Leistung</w:t>
            </w:r>
          </w:p>
        </w:tc>
      </w:tr>
      <w:tr xmlns:wp14="http://schemas.microsoft.com/office/word/2010/wordml" w:rsidR="00864DCF" w:rsidTr="1E906EC5" w14:paraId="5043CB0F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7459315" wp14:textId="433A41EE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1.9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6537F28F" wp14:textId="665E8010">
            <w:pPr>
              <w:pStyle w:val="Tabelle"/>
              <w:rPr>
                <w:sz w:val="20"/>
                <w:szCs w:val="20"/>
              </w:rPr>
            </w:pPr>
            <w:r w:rsidRPr="04AAF122" w:rsidR="68E0F883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DFB9E20" wp14:textId="108B89F2">
            <w:pPr>
              <w:pStyle w:val="Tabelle"/>
              <w:rPr>
                <w:sz w:val="20"/>
                <w:szCs w:val="20"/>
              </w:rPr>
            </w:pPr>
            <w:r w:rsidRPr="04AAF122" w:rsidR="5A42273A">
              <w:rPr>
                <w:sz w:val="20"/>
                <w:szCs w:val="20"/>
              </w:rPr>
              <w:t>Speichert Leistung</w:t>
            </w:r>
          </w:p>
        </w:tc>
      </w:tr>
      <w:tr xmlns:wp14="http://schemas.microsoft.com/office/word/2010/wordml" w:rsidR="00864DCF" w:rsidTr="1E906EC5" w14:paraId="70DF9E56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44E871BC" wp14:textId="688D27F7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1.10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0BE40897" wp14:textId="2823DA2E">
            <w:pPr>
              <w:pStyle w:val="Tabelle"/>
              <w:rPr>
                <w:sz w:val="20"/>
                <w:szCs w:val="20"/>
              </w:rPr>
            </w:pPr>
            <w:r w:rsidRPr="04AAF122" w:rsidR="3957AD4C">
              <w:rPr>
                <w:sz w:val="20"/>
                <w:szCs w:val="20"/>
              </w:rPr>
              <w:t>Benutzer</w:t>
            </w:r>
          </w:p>
          <w:p w:rsidR="00864DCF" w:rsidP="04AAF122" w:rsidRDefault="00864DCF" w14:paraId="144A5D23" wp14:textId="3192603F">
            <w:pPr>
              <w:pStyle w:val="Tabelle"/>
              <w:rPr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738610EB" wp14:textId="44B594C7">
            <w:pPr>
              <w:pStyle w:val="Standard"/>
              <w:rPr>
                <w:sz w:val="20"/>
                <w:szCs w:val="20"/>
              </w:rPr>
            </w:pPr>
            <w:r w:rsidRPr="04AAF122" w:rsidR="71E7D401">
              <w:rPr>
                <w:sz w:val="20"/>
                <w:szCs w:val="20"/>
              </w:rPr>
              <w:t>Option: Weitere Leistung</w:t>
            </w:r>
          </w:p>
        </w:tc>
      </w:tr>
      <w:tr xmlns:wp14="http://schemas.microsoft.com/office/word/2010/wordml" w:rsidR="00864DCF" w:rsidTr="1E906EC5" w14:paraId="637805D2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463F29E8" wp14:textId="471B04A0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1.11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3B7B4B86" wp14:textId="3B2FB22D">
            <w:pPr>
              <w:pStyle w:val="Tabelle"/>
              <w:rPr>
                <w:sz w:val="20"/>
                <w:szCs w:val="20"/>
              </w:rPr>
            </w:pPr>
            <w:r w:rsidRPr="04AAF122" w:rsidR="3957AD4C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3A0FF5F2" wp14:textId="3F241F08">
            <w:pPr>
              <w:pStyle w:val="Tabelle"/>
              <w:rPr>
                <w:sz w:val="20"/>
                <w:szCs w:val="20"/>
              </w:rPr>
            </w:pPr>
            <w:r w:rsidRPr="04AAF122" w:rsidR="027ACE49">
              <w:rPr>
                <w:sz w:val="20"/>
                <w:szCs w:val="20"/>
              </w:rPr>
              <w:t>Bestätigt Leistungen</w:t>
            </w:r>
          </w:p>
        </w:tc>
      </w:tr>
      <w:tr xmlns:wp14="http://schemas.microsoft.com/office/word/2010/wordml" w:rsidR="00864DCF" w:rsidTr="1E906EC5" w14:paraId="5630AD66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61829076" wp14:textId="1BEC98D5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1.12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2BA226A1" wp14:textId="61E3A5EE">
            <w:pPr>
              <w:pStyle w:val="Tabelle"/>
              <w:rPr>
                <w:sz w:val="20"/>
                <w:szCs w:val="20"/>
              </w:rPr>
            </w:pPr>
            <w:r w:rsidRPr="04AAF122" w:rsidR="517F52CF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17AD93B2" wp14:textId="42159902">
            <w:pPr>
              <w:pStyle w:val="Tabelle"/>
              <w:rPr>
                <w:sz w:val="20"/>
                <w:szCs w:val="20"/>
              </w:rPr>
            </w:pPr>
            <w:r w:rsidRPr="04AAF122" w:rsidR="25F16218">
              <w:rPr>
                <w:sz w:val="20"/>
                <w:szCs w:val="20"/>
              </w:rPr>
              <w:t>Fragt ob Benutzer Notiz erstellen will</w:t>
            </w:r>
          </w:p>
        </w:tc>
      </w:tr>
      <w:tr xmlns:wp14="http://schemas.microsoft.com/office/word/2010/wordml" w:rsidR="00864DCF" w:rsidTr="1E906EC5" w14:paraId="0DE4B5B7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66204FF1" wp14:textId="1FDD0AF2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1.13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2DBF0D7D" wp14:textId="5E293D8D">
            <w:pPr>
              <w:pStyle w:val="Tabelle"/>
              <w:rPr>
                <w:sz w:val="20"/>
                <w:szCs w:val="20"/>
              </w:rPr>
            </w:pPr>
            <w:r w:rsidRPr="04AAF122" w:rsidR="76B5EB6E">
              <w:rPr>
                <w:sz w:val="20"/>
                <w:szCs w:val="20"/>
              </w:rPr>
              <w:t>Benutzer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04AAF122" w:rsidRDefault="00864DCF" w14:paraId="6B62F1B3" wp14:textId="019BD058">
            <w:pPr>
              <w:pStyle w:val="Tabelle"/>
              <w:rPr>
                <w:sz w:val="20"/>
                <w:szCs w:val="20"/>
              </w:rPr>
            </w:pPr>
            <w:r w:rsidRPr="04AAF122" w:rsidR="282A13E7">
              <w:rPr>
                <w:sz w:val="20"/>
                <w:szCs w:val="20"/>
              </w:rPr>
              <w:t>Option: Erstellt Notiz</w:t>
            </w:r>
          </w:p>
        </w:tc>
      </w:tr>
      <w:tr xmlns:wp14="http://schemas.microsoft.com/office/word/2010/wordml" w:rsidR="00864DCF" w:rsidTr="1E906EC5" w14:paraId="02F2C34E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680A4E5D" wp14:textId="1A5D3AA4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1.14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P="04AAF122" w:rsidRDefault="00864DCF" w14:paraId="19219836" wp14:textId="1F2EA323">
            <w:pPr>
              <w:pStyle w:val="Tabelle"/>
              <w:rPr>
                <w:sz w:val="20"/>
                <w:szCs w:val="20"/>
              </w:rPr>
            </w:pPr>
            <w:r w:rsidRPr="04AAF122" w:rsidR="7E4A43A1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P="04AAF122" w:rsidRDefault="00864DCF" w14:paraId="296FEF7D" wp14:textId="3228BC83">
            <w:pPr>
              <w:pStyle w:val="Tabelle"/>
              <w:rPr>
                <w:sz w:val="20"/>
                <w:szCs w:val="20"/>
              </w:rPr>
            </w:pPr>
            <w:r w:rsidRPr="04AAF122" w:rsidR="1C6718C5">
              <w:rPr>
                <w:sz w:val="20"/>
                <w:szCs w:val="20"/>
              </w:rPr>
              <w:t>Speichert</w:t>
            </w:r>
            <w:r w:rsidRPr="04AAF122" w:rsidR="6E28DA9C">
              <w:rPr>
                <w:sz w:val="20"/>
                <w:szCs w:val="20"/>
              </w:rPr>
              <w:t xml:space="preserve"> und gibt Feedback</w:t>
            </w:r>
          </w:p>
        </w:tc>
      </w:tr>
      <w:tr xmlns:wp14="http://schemas.microsoft.com/office/word/2010/wordml" w:rsidR="00864DCF" w:rsidTr="1E906EC5" w14:paraId="7194DBDC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P="04AAF122" w:rsidRDefault="00864DCF" w14:paraId="769D0D3C" wp14:textId="06CD4618">
            <w:pPr>
              <w:pStyle w:val="Tabelle"/>
              <w:rPr>
                <w:sz w:val="20"/>
                <w:szCs w:val="20"/>
              </w:rPr>
            </w:pPr>
            <w:r w:rsidRPr="04AAF122" w:rsidR="27D4A941">
              <w:rPr>
                <w:sz w:val="20"/>
                <w:szCs w:val="20"/>
              </w:rPr>
              <w:t>1.15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P="04AAF122" w:rsidRDefault="00864DCF" w14:paraId="54CD245A" wp14:textId="3AA03B1B">
            <w:pPr>
              <w:pStyle w:val="Tabelle"/>
              <w:rPr>
                <w:sz w:val="20"/>
                <w:szCs w:val="20"/>
              </w:rPr>
            </w:pPr>
            <w:r w:rsidRPr="04AAF122" w:rsidR="6F19276D">
              <w:rPr>
                <w:sz w:val="20"/>
                <w:szCs w:val="20"/>
              </w:rPr>
              <w:t>System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P="04AAF122" w:rsidRDefault="00864DCF" w14:paraId="1231BE67" wp14:textId="0A619F82">
            <w:pPr>
              <w:pStyle w:val="Tabelle"/>
              <w:rPr>
                <w:sz w:val="20"/>
                <w:szCs w:val="20"/>
              </w:rPr>
            </w:pPr>
            <w:r w:rsidRPr="04AAF122" w:rsidR="3F35D0FE">
              <w:rPr>
                <w:sz w:val="20"/>
                <w:szCs w:val="20"/>
              </w:rPr>
              <w:t>Zeigt Klienten mit neuem Protokoll in den Neuigkeiten</w:t>
            </w:r>
          </w:p>
        </w:tc>
      </w:tr>
    </w:tbl>
    <w:p xmlns:wp14="http://schemas.microsoft.com/office/word/2010/wordml" w:rsidR="00864DCF" w:rsidRDefault="00864DCF" w14:paraId="19658241" wp14:textId="77777777">
      <w:pPr>
        <w:pStyle w:val="Nebentitel5"/>
      </w:pPr>
      <w:r>
        <w:t>Ausnahmen, Varianten:</w:t>
      </w:r>
    </w:p>
    <w:tbl>
      <w:tblPr>
        <w:tblW w:w="8578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735"/>
      </w:tblGrid>
      <w:tr xmlns:wp14="http://schemas.microsoft.com/office/word/2010/wordml" w:rsidR="00864DCF" w:rsidTr="04AAF122" w14:paraId="7D9964A1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2B452E9B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1FB36447" wp14:textId="77777777">
            <w:pPr>
              <w:pStyle w:val="Tabelle"/>
            </w:pPr>
            <w:r>
              <w:t>Wer</w:t>
            </w:r>
          </w:p>
        </w:tc>
        <w:tc>
          <w:tcPr>
            <w:tcW w:w="673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585F6105" wp14:textId="77777777">
            <w:pPr>
              <w:pStyle w:val="Tabelle"/>
            </w:pPr>
            <w:r>
              <w:t>Was</w:t>
            </w:r>
          </w:p>
        </w:tc>
      </w:tr>
      <w:tr xmlns:wp14="http://schemas.microsoft.com/office/word/2010/wordml" w:rsidR="00864DCF" w:rsidTr="04AAF122" w14:paraId="36FEB5B0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0D7AA69" wp14:textId="77777777">
            <w:pPr>
              <w:pStyle w:val="Tabelle"/>
            </w:pP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196D064" wp14:textId="77777777">
            <w:pPr>
              <w:pStyle w:val="Tabelle"/>
            </w:pPr>
          </w:p>
        </w:tc>
        <w:tc>
          <w:tcPr>
            <w:tcW w:w="6735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34FF1C98" wp14:textId="77777777">
            <w:pPr>
              <w:pStyle w:val="Tabelle"/>
            </w:pPr>
          </w:p>
        </w:tc>
      </w:tr>
      <w:tr xmlns:wp14="http://schemas.microsoft.com/office/word/2010/wordml" w:rsidR="00864DCF" w:rsidTr="04AAF122" w14:paraId="44FB30F8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DA6542E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041E394" wp14:textId="77777777">
            <w:pPr>
              <w:pStyle w:val="Tabelle"/>
            </w:pPr>
          </w:p>
        </w:tc>
        <w:tc>
          <w:tcPr>
            <w:tcW w:w="67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22B00AE" wp14:textId="77777777">
            <w:pPr>
              <w:pStyle w:val="Tabelle"/>
            </w:pPr>
          </w:p>
        </w:tc>
      </w:tr>
      <w:tr xmlns:wp14="http://schemas.microsoft.com/office/word/2010/wordml" w:rsidR="00864DCF" w:rsidTr="04AAF122" w14:paraId="42C6D796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6E1831B3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54E11D2A" wp14:textId="77777777">
            <w:pPr>
              <w:pStyle w:val="Tabelle"/>
            </w:pPr>
          </w:p>
        </w:tc>
        <w:tc>
          <w:tcPr>
            <w:tcW w:w="6735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31126E5D" wp14:textId="77777777">
            <w:pPr>
              <w:pStyle w:val="Tabelle"/>
            </w:pPr>
          </w:p>
        </w:tc>
      </w:tr>
      <w:tr xmlns:wp14="http://schemas.microsoft.com/office/word/2010/wordml" w:rsidR="00864DCF" w:rsidTr="04AAF122" w14:paraId="2DE403A5" wp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62431CDC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49E398E2" wp14:textId="77777777">
            <w:pPr>
              <w:pStyle w:val="Tabelle"/>
            </w:pPr>
          </w:p>
        </w:tc>
        <w:tc>
          <w:tcPr>
            <w:tcW w:w="6735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16287F21" wp14:textId="77777777">
            <w:pPr>
              <w:pStyle w:val="Tabelle"/>
            </w:pPr>
          </w:p>
        </w:tc>
      </w:tr>
    </w:tbl>
    <w:p xmlns:wp14="http://schemas.microsoft.com/office/word/2010/wordml" w:rsidR="00864DCF" w:rsidRDefault="00864DCF" w14:paraId="5BE93A62" wp14:textId="77777777">
      <w:pPr>
        <w:pStyle w:val="Standardtext"/>
        <w:ind w:left="0"/>
      </w:pPr>
    </w:p>
    <w:sectPr w:rsidR="00864DC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 w:orient="portrait" w:code="9"/>
      <w:pgMar w:top="1814" w:right="1247" w:bottom="1191" w:left="1247" w:header="425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A58C5" w:rsidRDefault="003A58C5" w14:paraId="5B95CD12" wp14:textId="77777777">
      <w:r>
        <w:separator/>
      </w:r>
    </w:p>
  </w:endnote>
  <w:endnote w:type="continuationSeparator" w:id="0">
    <w:p xmlns:wp14="http://schemas.microsoft.com/office/word/2010/wordml" w:rsidR="003A58C5" w:rsidRDefault="003A58C5" w14:paraId="5220BB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xmlns:wp14="http://schemas.microsoft.com/office/word/2010/wordml" w:rsidR="00864DCF" w14:paraId="384BA73E" wp14:textId="77777777">
      <w:tblPrEx>
        <w:tblCellMar>
          <w:top w:w="0" w:type="dxa"/>
          <w:bottom w:w="0" w:type="dxa"/>
        </w:tblCellMar>
      </w:tblPrEx>
      <w:tc>
        <w:tcPr>
          <w:tcW w:w="851" w:type="dxa"/>
        </w:tcPr>
        <w:p w:rsidR="00864DCF" w:rsidRDefault="00864DCF" w14:paraId="34B3F2EB" wp14:textId="77777777">
          <w:pPr>
            <w:pStyle w:val="Fuzeile"/>
            <w:ind w:right="56"/>
            <w:rPr>
              <w:b/>
            </w:rPr>
          </w:pPr>
        </w:p>
      </w:tc>
    </w:tr>
  </w:tbl>
  <w:p xmlns:wp14="http://schemas.microsoft.com/office/word/2010/wordml" w:rsidR="00864DCF" w:rsidRDefault="00864DCF" w14:paraId="7D34F5C7" wp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xmlns:wp14="http://schemas.microsoft.com/office/word/2010/wordml" w:rsidR="00864DCF" w14:paraId="0B8AA87D" wp14:textId="77777777">
      <w:tblPrEx>
        <w:tblCellMar>
          <w:top w:w="0" w:type="dxa"/>
          <w:bottom w:w="0" w:type="dxa"/>
        </w:tblCellMar>
      </w:tblPrEx>
      <w:tc>
        <w:tcPr>
          <w:tcW w:w="851" w:type="dxa"/>
        </w:tcPr>
        <w:p w:rsidR="00864DCF" w:rsidRDefault="00864DCF" w14:paraId="41950599" wp14:textId="77777777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DB0C9D"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7728" behindDoc="0" locked="0" layoutInCell="0" allowOverlap="1" wp14:anchorId="527E76B3" wp14:editId="7777777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4121CBCE">
                  <v:line id="Line 2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477.65pt,-2.3pt" to="528.05pt,-2.3pt" w14:anchorId="61D100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xmlns:wp14="http://schemas.microsoft.com/office/word/2010/wordml" w:rsidR="00864DCF" w:rsidRDefault="00864DCF" w14:paraId="675E05EE" wp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A58C5" w:rsidRDefault="003A58C5" w14:paraId="13CB595B" wp14:textId="77777777">
      <w:r>
        <w:separator/>
      </w:r>
    </w:p>
  </w:footnote>
  <w:footnote w:type="continuationSeparator" w:id="0">
    <w:p xmlns:wp14="http://schemas.microsoft.com/office/word/2010/wordml" w:rsidR="003A58C5" w:rsidRDefault="003A58C5" w14:paraId="6D9C8D3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Ind w:w="70" w:type="dxa"/>
      <w:tblBorders>
        <w:bottom w:val="single" w:color="auto" w:sz="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xmlns:wp14="http://schemas.microsoft.com/office/word/2010/wordml" w:rsidR="00864DCF" w:rsidTr="1E906EC5" w14:paraId="678A83A0" wp14:textId="77777777">
      <w:tblPrEx>
        <w:tblCellMar>
          <w:top w:w="0" w:type="dxa"/>
          <w:bottom w:w="0" w:type="dxa"/>
        </w:tblCellMar>
      </w:tblPrEx>
      <w:trPr>
        <w:trHeight w:val="1060" w:hRule="exact"/>
      </w:trPr>
      <w:tc>
        <w:tcPr>
          <w:tcW w:w="851" w:type="dxa"/>
          <w:tcBorders>
            <w:bottom w:val="nil"/>
          </w:tcBorders>
          <w:tcMar/>
        </w:tcPr>
        <w:p w:rsidR="00864DCF" w:rsidRDefault="00864DCF" w14:paraId="032DB3C5" wp14:textId="77777777">
          <w:pPr>
            <w:jc w:val="right"/>
          </w:pP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separate"/>
          </w:r>
          <w:r>
            <w:fldChar w:fldCharType="end"/>
          </w:r>
        </w:p>
      </w:tc>
      <w:tc>
        <w:tcPr>
          <w:tcW w:w="2693" w:type="dxa"/>
          <w:tcMar/>
        </w:tcPr>
        <w:p w:rsidR="00864DCF" w:rsidRDefault="00DB0C9D" w14:paraId="0B4020A7" wp14:textId="77777777">
          <w:pPr>
            <w:jc w:val="right"/>
          </w:pPr>
          <w:r w:rsidR="1E906EC5">
            <w:drawing>
              <wp:inline xmlns:wp14="http://schemas.microsoft.com/office/word/2010/wordprocessingDrawing" wp14:editId="126DB16A" wp14:anchorId="06E4E556">
                <wp:extent cx="1181100" cy="304800"/>
                <wp:effectExtent l="0" t="0" r="0" b="0"/>
                <wp:docPr id="1889737740" name="Bild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Bild 1"/>
                        <pic:cNvPicPr/>
                      </pic:nvPicPr>
                      <pic:blipFill>
                        <a:blip r:embed="R9ca17501a88a478b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1447" w:rsidRDefault="00061447" w14:paraId="1D7B270A" wp14:textId="77777777">
          <w:pPr>
            <w:jc w:val="right"/>
          </w:pPr>
        </w:p>
        <w:p w:rsidR="00864DCF" w:rsidRDefault="00864DCF" w14:paraId="12F6501F" wp14:textId="77777777">
          <w:pPr>
            <w:jc w:val="right"/>
          </w:pPr>
          <w:r>
            <w:rPr>
              <w:b/>
            </w:rPr>
            <w:t>Berner Fachhochschule</w:t>
          </w:r>
          <w:r>
            <w:t xml:space="preserve"> </w:t>
          </w:r>
        </w:p>
        <w:p w:rsidR="00864DCF" w:rsidP="00061447" w:rsidRDefault="00864DCF" w14:paraId="4F904CB7" wp14:textId="77777777">
          <w:pPr>
            <w:jc w:val="right"/>
            <w:rPr>
              <w:sz w:val="18"/>
            </w:rPr>
          </w:pPr>
        </w:p>
      </w:tc>
      <w:tc>
        <w:tcPr>
          <w:tcW w:w="5954" w:type="dxa"/>
          <w:tcMar/>
        </w:tcPr>
        <w:p w:rsidR="00864DCF" w:rsidP="00061447" w:rsidRDefault="00864DCF" w14:paraId="06971CD3" wp14:textId="77777777"/>
        <w:p w:rsidR="00864DCF" w:rsidRDefault="00864DCF" w14:paraId="2A1F701D" wp14:textId="77777777">
          <w:pPr>
            <w:jc w:val="right"/>
            <w:rPr>
              <w:sz w:val="16"/>
            </w:rPr>
          </w:pPr>
        </w:p>
        <w:p w:rsidR="00061447" w:rsidRDefault="00061447" w14:paraId="03EFCA41" wp14:textId="77777777">
          <w:pPr>
            <w:jc w:val="right"/>
            <w:rPr>
              <w:sz w:val="16"/>
            </w:rPr>
          </w:pPr>
        </w:p>
      </w:tc>
    </w:tr>
  </w:tbl>
  <w:p xmlns:wp14="http://schemas.microsoft.com/office/word/2010/wordml" w:rsidR="00864DCF" w:rsidRDefault="00864DCF" w14:paraId="5F96A722" wp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color="auto" w:sz="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xmlns:wp14="http://schemas.microsoft.com/office/word/2010/wordml" w:rsidR="00864DCF" w14:paraId="0AB72530" wp14:textId="77777777">
      <w:tblPrEx>
        <w:tblCellMar>
          <w:top w:w="0" w:type="dxa"/>
          <w:bottom w:w="0" w:type="dxa"/>
        </w:tblCellMar>
      </w:tblPrEx>
      <w:trPr>
        <w:trHeight w:val="1060" w:hRule="exact"/>
      </w:trPr>
      <w:tc>
        <w:tcPr>
          <w:tcW w:w="851" w:type="dxa"/>
          <w:tcBorders>
            <w:bottom w:val="nil"/>
          </w:tcBorders>
        </w:tcPr>
        <w:p w:rsidR="00864DCF" w:rsidRDefault="00864DCF" w14:paraId="5120D627" wp14:textId="77777777">
          <w:pPr>
            <w:jc w:val="right"/>
          </w:pPr>
          <w:r>
            <w:rPr>
              <w:noProof/>
            </w:rPr>
            <w:object w:dxaOrig="525" w:dyaOrig="1005" w14:anchorId="66CDB581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6" style="width:26.25pt;height:50.25pt" fillcolor="window" type="#_x0000_t75">
                <v:imagedata o:title="" r:id="rId1"/>
              </v:shape>
              <o:OLEObject Type="Embed" ProgID="Word.Picture.8" ShapeID="_x0000_i1026" DrawAspect="Content" ObjectID="_1647666605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separate"/>
          </w:r>
          <w:r>
            <w:fldChar w:fldCharType="end"/>
          </w:r>
        </w:p>
      </w:tc>
      <w:tc>
        <w:tcPr>
          <w:tcW w:w="2693" w:type="dxa"/>
        </w:tcPr>
        <w:p w:rsidR="00864DCF" w:rsidRDefault="00864DCF" w14:paraId="2FC17F8B" wp14:textId="77777777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4DCF" w14:paraId="19A852B8" wp14:textId="77777777">
          <w:pPr>
            <w:jc w:val="right"/>
          </w:pPr>
          <w:r>
            <w:fldChar w:fldCharType="begin"/>
          </w:r>
          <w:r>
            <w:instrText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 w14:paraId="0A4F7224" wp14:textId="77777777">
          <w:pPr>
            <w:jc w:val="right"/>
            <w:rPr>
              <w:sz w:val="16"/>
            </w:rPr>
          </w:pPr>
        </w:p>
        <w:p w:rsidR="00864DCF" w:rsidRDefault="00864DCF" w14:paraId="5AE48A43" wp14:textId="77777777">
          <w:pPr>
            <w:jc w:val="right"/>
          </w:pPr>
        </w:p>
        <w:p w:rsidR="00864DCF" w:rsidRDefault="00864DCF" w14:paraId="43BF4B74" wp14:textId="77777777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intos ag</w:t>
          </w:r>
        </w:p>
      </w:tc>
    </w:tr>
  </w:tbl>
  <w:p xmlns:wp14="http://schemas.microsoft.com/office/word/2010/wordml" w:rsidR="00864DCF" w:rsidRDefault="00864DCF" w14:paraId="50F40DEB" wp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 w:ascii="Times New Roman" w:hAnsi="Times New Roman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Funotentext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7"/>
    <w:rsid w:val="00061447"/>
    <w:rsid w:val="001D2022"/>
    <w:rsid w:val="00355979"/>
    <w:rsid w:val="003A58C5"/>
    <w:rsid w:val="00756C9F"/>
    <w:rsid w:val="00864DCF"/>
    <w:rsid w:val="00DB0C9D"/>
    <w:rsid w:val="00E6085F"/>
    <w:rsid w:val="017B3D47"/>
    <w:rsid w:val="027ACE49"/>
    <w:rsid w:val="04AAF122"/>
    <w:rsid w:val="075EA95B"/>
    <w:rsid w:val="07CC609E"/>
    <w:rsid w:val="0A503438"/>
    <w:rsid w:val="0BCCE8AB"/>
    <w:rsid w:val="0CE1D199"/>
    <w:rsid w:val="0E962F08"/>
    <w:rsid w:val="104E2D77"/>
    <w:rsid w:val="1067C905"/>
    <w:rsid w:val="132B7D5B"/>
    <w:rsid w:val="1509B1F8"/>
    <w:rsid w:val="17EA3F1D"/>
    <w:rsid w:val="180F2CF3"/>
    <w:rsid w:val="19EBD4BA"/>
    <w:rsid w:val="1AD720F9"/>
    <w:rsid w:val="1AF54601"/>
    <w:rsid w:val="1B147CB4"/>
    <w:rsid w:val="1B2AC3F8"/>
    <w:rsid w:val="1C6718C5"/>
    <w:rsid w:val="1CF0E331"/>
    <w:rsid w:val="1E906EC5"/>
    <w:rsid w:val="210ED8FB"/>
    <w:rsid w:val="2158A8DE"/>
    <w:rsid w:val="23C0C901"/>
    <w:rsid w:val="25F16218"/>
    <w:rsid w:val="27D4A941"/>
    <w:rsid w:val="282A13E7"/>
    <w:rsid w:val="2AF1121E"/>
    <w:rsid w:val="2C422CE5"/>
    <w:rsid w:val="2DFB3E47"/>
    <w:rsid w:val="2F7001C8"/>
    <w:rsid w:val="31B72345"/>
    <w:rsid w:val="31E82C16"/>
    <w:rsid w:val="357CCFC2"/>
    <w:rsid w:val="378537B9"/>
    <w:rsid w:val="37E4AB86"/>
    <w:rsid w:val="3861F986"/>
    <w:rsid w:val="3957AD4C"/>
    <w:rsid w:val="3C00AECE"/>
    <w:rsid w:val="3D3720E1"/>
    <w:rsid w:val="3F104710"/>
    <w:rsid w:val="3F35D0FE"/>
    <w:rsid w:val="3F721AD2"/>
    <w:rsid w:val="40082313"/>
    <w:rsid w:val="40EEACAB"/>
    <w:rsid w:val="43F1C922"/>
    <w:rsid w:val="46A3FE08"/>
    <w:rsid w:val="46A4AD56"/>
    <w:rsid w:val="4B0D56A7"/>
    <w:rsid w:val="4F8E11F0"/>
    <w:rsid w:val="4FF461E1"/>
    <w:rsid w:val="516AF9CB"/>
    <w:rsid w:val="517F52CF"/>
    <w:rsid w:val="51E1F019"/>
    <w:rsid w:val="58FD4DD4"/>
    <w:rsid w:val="596D0D69"/>
    <w:rsid w:val="5A42273A"/>
    <w:rsid w:val="5A8DF48E"/>
    <w:rsid w:val="5A9A7BB9"/>
    <w:rsid w:val="5AFB51AF"/>
    <w:rsid w:val="5B67FB77"/>
    <w:rsid w:val="5DEF18AA"/>
    <w:rsid w:val="5E9F61B9"/>
    <w:rsid w:val="5FE1E99F"/>
    <w:rsid w:val="611A376D"/>
    <w:rsid w:val="6210BE23"/>
    <w:rsid w:val="667CDC91"/>
    <w:rsid w:val="678BD58B"/>
    <w:rsid w:val="687D8B50"/>
    <w:rsid w:val="68E0F883"/>
    <w:rsid w:val="6B598D9E"/>
    <w:rsid w:val="6D1BD4AF"/>
    <w:rsid w:val="6E28DA9C"/>
    <w:rsid w:val="6E87D331"/>
    <w:rsid w:val="6F19276D"/>
    <w:rsid w:val="704E3ECB"/>
    <w:rsid w:val="71E7D401"/>
    <w:rsid w:val="7376CDA1"/>
    <w:rsid w:val="76B5EB6E"/>
    <w:rsid w:val="7712829F"/>
    <w:rsid w:val="7945C11B"/>
    <w:rsid w:val="7C69C420"/>
    <w:rsid w:val="7E4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53D034-9A2F-4611-B032-00FC8C7F398E}"/>
  <w14:docId w14:val="62BF8AC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Pr>
      <w:rFonts w:ascii="Frutiger 55 Roman" w:hAnsi="Frutiger 55 Roman"/>
      <w:lang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text" w:customStyle="1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styleId="Aufzhlung" w:customStyle="1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styleId="Bild" w:customStyle="1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styleId="Code" w:customStyle="1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basedOn w:val="Absatz-Standardschriftart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Gruppe" w:customStyle="1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color="auto" w:sz="12" w:space="0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styleId="Nebentitel1" w:customStyle="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styleId="Nebentitel5" w:customStyle="1">
    <w:name w:val="Nebentitel 5"/>
    <w:basedOn w:val="Standardtext"/>
    <w:next w:val="Standardtext"/>
    <w:pPr>
      <w:spacing w:before="160"/>
    </w:pPr>
    <w:rPr>
      <w:b/>
    </w:rPr>
  </w:style>
  <w:style w:type="paragraph" w:styleId="Regel" w:customStyle="1">
    <w:name w:val="Regel"/>
    <w:basedOn w:val="Standardtext"/>
    <w:pPr>
      <w:pBdr>
        <w:left w:val="single" w:color="C0C0C0" w:sz="48" w:space="4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styleId="Tabelle" w:customStyle="1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HervorgehobeneAussage" w:customStyle="1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9ca17501a88a478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BigDoc3.dot</ap:Template>
  <ap:Application>Microsoft Office Word</ap:Application>
  <ap:DocSecurity>0</ap:DocSecurity>
  <ap:ScaleCrop>false</ap:ScaleCrop>
  <ap:Company>intos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Anhang</dc:title>
  <dc:subject/>
  <dc:creator>Wenger Rolf</dc:creator>
  <keywords/>
  <lastModifiedBy>Rindlisbacher José Miguel</lastModifiedBy>
  <revision>12</revision>
  <lastPrinted>2013-03-05T21:36:00.0000000Z</lastPrinted>
  <dcterms:created xsi:type="dcterms:W3CDTF">2020-04-06T15:24:00.0000000Z</dcterms:created>
  <dcterms:modified xsi:type="dcterms:W3CDTF">2020-04-06T17:20:54.2110344Z</dcterms:modified>
</coreProperties>
</file>